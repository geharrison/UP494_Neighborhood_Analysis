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D6F16" w14:textId="77777777" w:rsidR="00CF7E71" w:rsidRDefault="00CF7E71" w:rsidP="006B5F7A">
      <w:pPr>
        <w:pStyle w:val="Heading1"/>
        <w:tabs>
          <w:tab w:val="left" w:pos="7223"/>
        </w:tabs>
        <w:spacing w:before="560"/>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0FD58E7A" w:rsidR="00CF7E71" w:rsidRDefault="00CF7E71" w:rsidP="006B5F7A">
      <w:pPr>
        <w:spacing w:after="240"/>
      </w:pPr>
      <w:r>
        <w:t xml:space="preserve">In Neighborhood Analysis, I agree to work towards a grade of </w:t>
      </w:r>
      <w:r w:rsidR="005444A7">
        <w:rPr>
          <w:u w:val="single"/>
        </w:rPr>
        <w:t xml:space="preserve">   B  </w:t>
      </w:r>
      <w:r>
        <w:t xml:space="preserve">. I have met with Professor Greenlee to discuss the details of this agreement on </w:t>
      </w:r>
      <w:r w:rsidR="005444A7">
        <w:t xml:space="preserve"> </w:t>
      </w:r>
      <w:r w:rsidR="005444A7">
        <w:rPr>
          <w:u w:val="single"/>
        </w:rPr>
        <w:t xml:space="preserve">  02/10/</w:t>
      </w:r>
      <w:proofErr w:type="gramStart"/>
      <w:r w:rsidR="005444A7">
        <w:rPr>
          <w:u w:val="single"/>
        </w:rPr>
        <w:t xml:space="preserve">21  </w:t>
      </w:r>
      <w:r>
        <w:t>.</w:t>
      </w:r>
      <w:proofErr w:type="gramEnd"/>
      <w:r>
        <w:t xml:space="preserve"> Any changes to this agreement will require an updating of this contract in consultation with Professor Greenlee, and must be made by March 22, 2021. In addition to meeting all of the baseline requirements for the course, I would like to add the following learning and engagement goals:</w:t>
      </w:r>
    </w:p>
    <w:p w14:paraId="568E87FC" w14:textId="6ECCC0B5" w:rsidR="00CF7E71" w:rsidRDefault="00CF7E71" w:rsidP="006B5F7A">
      <w:pPr>
        <w:spacing w:after="0"/>
      </w:pPr>
      <w:r>
        <w:t>Item 1</w:t>
      </w:r>
    </w:p>
    <w:p w14:paraId="1C493A69" w14:textId="0181BC67" w:rsidR="001E5A35" w:rsidRDefault="001E5A35" w:rsidP="00CF7E71">
      <w:pPr>
        <w:pStyle w:val="ListParagraph"/>
        <w:numPr>
          <w:ilvl w:val="0"/>
          <w:numId w:val="8"/>
        </w:numPr>
      </w:pPr>
      <w:r>
        <w:t>Task Description</w:t>
      </w:r>
      <w:r w:rsidR="00DC3729">
        <w:t>: Class Interaction</w:t>
      </w:r>
    </w:p>
    <w:p w14:paraId="0DE6EE89" w14:textId="0C105076" w:rsidR="00CF7E71" w:rsidRDefault="00CF7E71" w:rsidP="00CF7E71">
      <w:pPr>
        <w:pStyle w:val="ListParagraph"/>
        <w:numPr>
          <w:ilvl w:val="0"/>
          <w:numId w:val="8"/>
        </w:numPr>
      </w:pPr>
      <w:r>
        <w:t>Learning Goal:</w:t>
      </w:r>
      <w:r w:rsidR="00DC3729">
        <w:t xml:space="preserve"> To actively participate in class discussions and engage with course materials.</w:t>
      </w:r>
    </w:p>
    <w:p w14:paraId="0DF8D3B3" w14:textId="424C0B21" w:rsidR="00CF7E71" w:rsidRDefault="00CF7E71" w:rsidP="006B5F7A">
      <w:pPr>
        <w:pStyle w:val="ListParagraph"/>
        <w:numPr>
          <w:ilvl w:val="0"/>
          <w:numId w:val="8"/>
        </w:numPr>
        <w:spacing w:after="240"/>
      </w:pPr>
      <w:r>
        <w:t xml:space="preserve">Reconciliation Period: </w:t>
      </w:r>
    </w:p>
    <w:p w14:paraId="2085F5A5" w14:textId="594E30C7" w:rsidR="00CF7E71" w:rsidRDefault="00CF7E71" w:rsidP="006B5F7A">
      <w:pPr>
        <w:spacing w:after="0"/>
      </w:pPr>
      <w:r>
        <w:t>Item 2</w:t>
      </w:r>
    </w:p>
    <w:p w14:paraId="42573061" w14:textId="44692EF4" w:rsidR="001E5A35" w:rsidRDefault="001E5A35" w:rsidP="001E5A35">
      <w:pPr>
        <w:pStyle w:val="ListParagraph"/>
        <w:numPr>
          <w:ilvl w:val="0"/>
          <w:numId w:val="8"/>
        </w:numPr>
      </w:pPr>
      <w:r>
        <w:t>Task Description</w:t>
      </w:r>
      <w:r w:rsidR="00DC3729">
        <w:t>: Assignments</w:t>
      </w:r>
    </w:p>
    <w:p w14:paraId="25E7C584" w14:textId="5050F1F2" w:rsidR="001E5A35" w:rsidRDefault="001E5A35" w:rsidP="001E5A35">
      <w:pPr>
        <w:pStyle w:val="ListParagraph"/>
        <w:numPr>
          <w:ilvl w:val="0"/>
          <w:numId w:val="8"/>
        </w:numPr>
      </w:pPr>
      <w:r>
        <w:t>Learning Goal:</w:t>
      </w:r>
      <w:r w:rsidR="00DC3729">
        <w:t xml:space="preserve"> I will put my full effort into all assignments and complete them on time.</w:t>
      </w:r>
    </w:p>
    <w:p w14:paraId="47912F58" w14:textId="77777777" w:rsidR="001E5A35" w:rsidRDefault="001E5A35" w:rsidP="001E5A35">
      <w:pPr>
        <w:pStyle w:val="ListParagraph"/>
        <w:numPr>
          <w:ilvl w:val="0"/>
          <w:numId w:val="8"/>
        </w:numPr>
      </w:pPr>
      <w:r>
        <w:t xml:space="preserve">Reconciliation Period: </w:t>
      </w:r>
    </w:p>
    <w:p w14:paraId="6AAD779E" w14:textId="609FBD68" w:rsidR="00CF7E71" w:rsidRDefault="00CF7E71" w:rsidP="006B5F7A">
      <w:pPr>
        <w:spacing w:after="240"/>
        <w:rPr>
          <w:b/>
          <w:bCs/>
        </w:rPr>
      </w:pPr>
      <w:r>
        <w:rPr>
          <w:b/>
          <w:bCs/>
        </w:rPr>
        <w:t xml:space="preserve">Contract </w:t>
      </w:r>
      <w:r w:rsidRPr="00CF7E71">
        <w:rPr>
          <w:b/>
          <w:bCs/>
        </w:rPr>
        <w:t>Rationale</w:t>
      </w:r>
    </w:p>
    <w:p w14:paraId="6B321B8A" w14:textId="4C5EA8F4" w:rsidR="00CF7E71" w:rsidRDefault="00CF7E71" w:rsidP="006B5F7A">
      <w:pPr>
        <w:spacing w:after="120"/>
      </w:pPr>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668482E3" w14:textId="7BB910DF" w:rsidR="00DC3729" w:rsidRDefault="00B90D36" w:rsidP="006B5F7A">
      <w:pPr>
        <w:pStyle w:val="ListParagraph"/>
        <w:numPr>
          <w:ilvl w:val="0"/>
          <w:numId w:val="9"/>
        </w:numPr>
        <w:spacing w:after="240"/>
      </w:pPr>
      <w:r>
        <w:t>I would like to gain a better understanding of how to interpret raw data and how it can be used to tell a story about a place. I have more experience analyzing qualitative data, so learning how to work with numbers and utilize other information is something that I really hope to learn by taking this class.</w:t>
      </w:r>
    </w:p>
    <w:p w14:paraId="781EC5E4" w14:textId="05C93B11" w:rsidR="00CF7E71" w:rsidRDefault="00CF7E71" w:rsidP="006B5F7A">
      <w:pPr>
        <w:spacing w:after="120"/>
      </w:pPr>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13EBBEFD" w14:textId="56CE66C0" w:rsidR="00B90D36" w:rsidRPr="00CF7E71" w:rsidRDefault="007F0795" w:rsidP="00B90D36">
      <w:pPr>
        <w:pStyle w:val="ListParagraph"/>
        <w:numPr>
          <w:ilvl w:val="0"/>
          <w:numId w:val="9"/>
        </w:numPr>
      </w:pPr>
      <w:r>
        <w:t>Some strengths that I bring to the class are a willingness to help others and exchange ideas. My capacity to learn and push myself beyond the baseline standards is low this semester, so I may not be able to offer many other strengths.</w:t>
      </w:r>
    </w:p>
    <w:p w14:paraId="7F9B80BE" w14:textId="4748AB31" w:rsidR="001E5A35" w:rsidRDefault="001E5A35" w:rsidP="006B5F7A">
      <w:pPr>
        <w:spacing w:after="120"/>
      </w:pPr>
      <w:r w:rsidRPr="001E5A35">
        <w:rPr>
          <w:b/>
          <w:bCs/>
        </w:rPr>
        <w:t>Areas for Improvement:</w:t>
      </w:r>
      <w:r>
        <w:t xml:space="preserve"> What do you see as some areas where you hope to improve this semester? What areas of growth do you want to focus on? What forms of support and feedback will help you to improve these areas?</w:t>
      </w:r>
    </w:p>
    <w:p w14:paraId="49DC4FAA" w14:textId="15D1DB73" w:rsidR="007F0795" w:rsidRDefault="006B5F7A" w:rsidP="007F0795">
      <w:pPr>
        <w:pStyle w:val="ListParagraph"/>
        <w:numPr>
          <w:ilvl w:val="0"/>
          <w:numId w:val="9"/>
        </w:numPr>
      </w:pPr>
      <w:r>
        <w:t xml:space="preserve">More than anything, </w:t>
      </w:r>
      <w:r w:rsidR="007F0795">
        <w:t xml:space="preserve">I would like to focus on </w:t>
      </w:r>
      <w:r>
        <w:t xml:space="preserve">growing my analysis skills this semester. Learning how to look at numerical data and translate it into a story that’s conscious of the power and </w:t>
      </w:r>
      <w:r>
        <w:lastRenderedPageBreak/>
        <w:t>meaning the numbers hold is something I really need to improve on. Offering readings that explore those concepts and providing feedback on each phase of the final project are steps that</w:t>
      </w:r>
      <w:r w:rsidR="00E40B44">
        <w:t xml:space="preserve"> </w:t>
      </w:r>
      <w:r>
        <w:t>I think would help me to improve in those areas.</w:t>
      </w:r>
    </w:p>
    <w:p w14:paraId="4035B9C7" w14:textId="77777777" w:rsidR="00330AB7" w:rsidRDefault="001E5A35" w:rsidP="00CF7E71">
      <w:r>
        <w:t>Signed</w:t>
      </w:r>
      <w:r>
        <w:tab/>
      </w:r>
      <w:r>
        <w:tab/>
      </w:r>
      <w:r>
        <w:tab/>
      </w:r>
      <w:r>
        <w:tab/>
      </w:r>
      <w:r>
        <w:tab/>
      </w:r>
      <w:r>
        <w:tab/>
        <w:t>Agreed to by</w:t>
      </w:r>
    </w:p>
    <w:p w14:paraId="73039E1A" w14:textId="5B1ABD85" w:rsidR="001E5A35" w:rsidRDefault="006B5F7A" w:rsidP="00CF7E71">
      <w:r>
        <w:rPr>
          <w:noProof/>
        </w:rPr>
        <mc:AlternateContent>
          <mc:Choice Requires="wpi">
            <w:drawing>
              <wp:anchor distT="0" distB="0" distL="114300" distR="114300" simplePos="0" relativeHeight="251659264" behindDoc="0" locked="0" layoutInCell="1" allowOverlap="1" wp14:anchorId="7242EBBD" wp14:editId="6B47353A">
                <wp:simplePos x="0" y="0"/>
                <wp:positionH relativeFrom="column">
                  <wp:posOffset>1522039</wp:posOffset>
                </wp:positionH>
                <wp:positionV relativeFrom="paragraph">
                  <wp:posOffset>464628</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060770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9.15pt;margin-top:35.9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">
                <v:imagedata r:id="rId12" o:title=""/>
              </v:shape>
            </w:pict>
          </mc:Fallback>
        </mc:AlternateContent>
      </w:r>
      <w:r w:rsidR="00330AB7">
        <w:rPr>
          <w:noProof/>
        </w:rPr>
        <w:drawing>
          <wp:inline distT="0" distB="0" distL="0" distR="0" wp14:anchorId="0920101A" wp14:editId="4C0C7EBC">
            <wp:extent cx="1700083" cy="674370"/>
            <wp:effectExtent l="0" t="0" r="1905" b="0"/>
            <wp:docPr id="5" name="Picture 5" descr="A picture containing hanger,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hanger, linedrawing&#10;&#10;Description automatically generated"/>
                    <pic:cNvPicPr/>
                  </pic:nvPicPr>
                  <pic:blipFill rotWithShape="1">
                    <a:blip r:embed="rId13" cstate="print">
                      <a:extLst>
                        <a:ext uri="{28A0092B-C50C-407E-A947-70E740481C1C}">
                          <a14:useLocalDpi xmlns:a14="http://schemas.microsoft.com/office/drawing/2010/main" val="0"/>
                        </a:ext>
                      </a:extLst>
                    </a:blip>
                    <a:srcRect l="14092" t="18490" r="9907" b="22243"/>
                    <a:stretch/>
                  </pic:blipFill>
                  <pic:spPr bwMode="auto">
                    <a:xfrm>
                      <a:off x="0" y="0"/>
                      <a:ext cx="1740957" cy="690584"/>
                    </a:xfrm>
                    <a:prstGeom prst="rect">
                      <a:avLst/>
                    </a:prstGeom>
                    <a:ln>
                      <a:noFill/>
                    </a:ln>
                    <a:extLst>
                      <a:ext uri="{53640926-AAD7-44D8-BBD7-CCE9431645EC}">
                        <a14:shadowObscured xmlns:a14="http://schemas.microsoft.com/office/drawing/2010/main"/>
                      </a:ext>
                    </a:extLst>
                  </pic:spPr>
                </pic:pic>
              </a:graphicData>
            </a:graphic>
          </wp:inline>
        </w:drawing>
      </w:r>
      <w:r w:rsidR="00330AB7">
        <w:t xml:space="preserve">                            </w:t>
      </w:r>
      <w:r w:rsidR="00C307BC">
        <w:rPr>
          <w:noProof/>
        </w:rPr>
        <w:drawing>
          <wp:inline distT="0" distB="0" distL="0" distR="0" wp14:anchorId="0AFD8D6B" wp14:editId="697256E2">
            <wp:extent cx="2416629" cy="59486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nlee_Signature_12.1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6629" cy="594863"/>
                    </a:xfrm>
                    <a:prstGeom prst="rect">
                      <a:avLst/>
                    </a:prstGeom>
                  </pic:spPr>
                </pic:pic>
              </a:graphicData>
            </a:graphic>
          </wp:inline>
        </w:drawing>
      </w:r>
    </w:p>
    <w:p w14:paraId="5F961004" w14:textId="6AC05118" w:rsidR="00330AB7" w:rsidRPr="00CF7E71" w:rsidRDefault="00330AB7" w:rsidP="00CF7E71">
      <w:r>
        <w:t>Gretchen Harrison</w:t>
      </w:r>
      <w:r>
        <w:tab/>
      </w:r>
      <w:r>
        <w:tab/>
      </w:r>
      <w:r>
        <w:tab/>
      </w:r>
      <w:r>
        <w:tab/>
        <w:t>Andrew Greenlee</w:t>
      </w:r>
    </w:p>
    <w:sectPr w:rsidR="00330AB7" w:rsidRPr="00CF7E71" w:rsidSect="00F62D6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4FA2A" w14:textId="77777777" w:rsidR="00907468" w:rsidRDefault="00907468" w:rsidP="00E15923">
      <w:pPr>
        <w:spacing w:after="0" w:line="240" w:lineRule="auto"/>
      </w:pPr>
      <w:r>
        <w:separator/>
      </w:r>
    </w:p>
  </w:endnote>
  <w:endnote w:type="continuationSeparator" w:id="0">
    <w:p w14:paraId="4E09074D" w14:textId="77777777" w:rsidR="00907468" w:rsidRDefault="00907468"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217A1" w14:textId="77777777" w:rsidR="00907468" w:rsidRDefault="00907468" w:rsidP="00E15923">
      <w:pPr>
        <w:spacing w:after="0" w:line="240" w:lineRule="auto"/>
      </w:pPr>
      <w:r>
        <w:separator/>
      </w:r>
    </w:p>
  </w:footnote>
  <w:footnote w:type="continuationSeparator" w:id="0">
    <w:p w14:paraId="6EB5F151" w14:textId="77777777" w:rsidR="00907468" w:rsidRDefault="00907468"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54205"/>
    <w:multiLevelType w:val="hybridMultilevel"/>
    <w:tmpl w:val="47D0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6"/>
  </w:num>
  <w:num w:numId="6">
    <w:abstractNumId w:val="2"/>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3A4E"/>
    <w:rsid w:val="000B0F5B"/>
    <w:rsid w:val="000B20DE"/>
    <w:rsid w:val="000B68E5"/>
    <w:rsid w:val="000C200D"/>
    <w:rsid w:val="000D69B8"/>
    <w:rsid w:val="000E7834"/>
    <w:rsid w:val="000F37BD"/>
    <w:rsid w:val="00100990"/>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45882"/>
    <w:rsid w:val="00250ED4"/>
    <w:rsid w:val="00251502"/>
    <w:rsid w:val="00261E0B"/>
    <w:rsid w:val="00267215"/>
    <w:rsid w:val="002679F2"/>
    <w:rsid w:val="00267FE3"/>
    <w:rsid w:val="00275DC5"/>
    <w:rsid w:val="002945A9"/>
    <w:rsid w:val="002A72EB"/>
    <w:rsid w:val="002B0520"/>
    <w:rsid w:val="002B0C14"/>
    <w:rsid w:val="002C40B1"/>
    <w:rsid w:val="002C43E5"/>
    <w:rsid w:val="002D0DD4"/>
    <w:rsid w:val="002D39AE"/>
    <w:rsid w:val="002E0CF3"/>
    <w:rsid w:val="002E3577"/>
    <w:rsid w:val="002F299C"/>
    <w:rsid w:val="003141E1"/>
    <w:rsid w:val="003235C2"/>
    <w:rsid w:val="00330AB7"/>
    <w:rsid w:val="00335252"/>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5A37"/>
    <w:rsid w:val="00467321"/>
    <w:rsid w:val="0047052A"/>
    <w:rsid w:val="00472BB3"/>
    <w:rsid w:val="004749B3"/>
    <w:rsid w:val="00474CDD"/>
    <w:rsid w:val="004942F7"/>
    <w:rsid w:val="0049504D"/>
    <w:rsid w:val="004A28DC"/>
    <w:rsid w:val="004C1DB5"/>
    <w:rsid w:val="004D5F13"/>
    <w:rsid w:val="004E1112"/>
    <w:rsid w:val="004E2E53"/>
    <w:rsid w:val="00503E97"/>
    <w:rsid w:val="00504124"/>
    <w:rsid w:val="00506ECE"/>
    <w:rsid w:val="00510671"/>
    <w:rsid w:val="0053445E"/>
    <w:rsid w:val="005444A7"/>
    <w:rsid w:val="005532E1"/>
    <w:rsid w:val="0055443E"/>
    <w:rsid w:val="0055623C"/>
    <w:rsid w:val="00560429"/>
    <w:rsid w:val="005647D1"/>
    <w:rsid w:val="00573A36"/>
    <w:rsid w:val="00592F03"/>
    <w:rsid w:val="005A46B3"/>
    <w:rsid w:val="005A64A0"/>
    <w:rsid w:val="005B5C20"/>
    <w:rsid w:val="005C07EE"/>
    <w:rsid w:val="005D5153"/>
    <w:rsid w:val="005E37D0"/>
    <w:rsid w:val="005F2270"/>
    <w:rsid w:val="005F28C0"/>
    <w:rsid w:val="005F4572"/>
    <w:rsid w:val="00601A46"/>
    <w:rsid w:val="00610C13"/>
    <w:rsid w:val="006242A2"/>
    <w:rsid w:val="0062566B"/>
    <w:rsid w:val="006300D9"/>
    <w:rsid w:val="0063019F"/>
    <w:rsid w:val="00636852"/>
    <w:rsid w:val="006637D1"/>
    <w:rsid w:val="006748E3"/>
    <w:rsid w:val="00694FA8"/>
    <w:rsid w:val="006955BD"/>
    <w:rsid w:val="006A31D9"/>
    <w:rsid w:val="006B5910"/>
    <w:rsid w:val="006B5F7A"/>
    <w:rsid w:val="006B7156"/>
    <w:rsid w:val="006D2211"/>
    <w:rsid w:val="006F2F2B"/>
    <w:rsid w:val="00702E0A"/>
    <w:rsid w:val="007055EE"/>
    <w:rsid w:val="0072545F"/>
    <w:rsid w:val="00726D9A"/>
    <w:rsid w:val="00737F21"/>
    <w:rsid w:val="007401C8"/>
    <w:rsid w:val="007435A0"/>
    <w:rsid w:val="00762521"/>
    <w:rsid w:val="00766613"/>
    <w:rsid w:val="00772E61"/>
    <w:rsid w:val="0077342C"/>
    <w:rsid w:val="00774619"/>
    <w:rsid w:val="00780C88"/>
    <w:rsid w:val="007851B7"/>
    <w:rsid w:val="007915F1"/>
    <w:rsid w:val="007A1D34"/>
    <w:rsid w:val="007B6046"/>
    <w:rsid w:val="007D2022"/>
    <w:rsid w:val="007D3813"/>
    <w:rsid w:val="007D6B74"/>
    <w:rsid w:val="007D77C6"/>
    <w:rsid w:val="007E5A2F"/>
    <w:rsid w:val="007F0154"/>
    <w:rsid w:val="007F0795"/>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80A11"/>
    <w:rsid w:val="00884064"/>
    <w:rsid w:val="0088421D"/>
    <w:rsid w:val="0089614D"/>
    <w:rsid w:val="008A40A9"/>
    <w:rsid w:val="008A6031"/>
    <w:rsid w:val="008B7A77"/>
    <w:rsid w:val="008D2E6D"/>
    <w:rsid w:val="008E3134"/>
    <w:rsid w:val="008E3E42"/>
    <w:rsid w:val="008F0B42"/>
    <w:rsid w:val="008F2547"/>
    <w:rsid w:val="00907468"/>
    <w:rsid w:val="00915A3E"/>
    <w:rsid w:val="0092388F"/>
    <w:rsid w:val="009279E1"/>
    <w:rsid w:val="00937E8D"/>
    <w:rsid w:val="00941D83"/>
    <w:rsid w:val="00981463"/>
    <w:rsid w:val="00981B8D"/>
    <w:rsid w:val="009868E9"/>
    <w:rsid w:val="009922F8"/>
    <w:rsid w:val="00996D56"/>
    <w:rsid w:val="009A1482"/>
    <w:rsid w:val="009B770B"/>
    <w:rsid w:val="009C26DD"/>
    <w:rsid w:val="009C7841"/>
    <w:rsid w:val="009D382A"/>
    <w:rsid w:val="009D767F"/>
    <w:rsid w:val="009E7688"/>
    <w:rsid w:val="00A01FC7"/>
    <w:rsid w:val="00A04EDF"/>
    <w:rsid w:val="00A2548D"/>
    <w:rsid w:val="00A25957"/>
    <w:rsid w:val="00A31BB8"/>
    <w:rsid w:val="00A37232"/>
    <w:rsid w:val="00A46E4F"/>
    <w:rsid w:val="00A52712"/>
    <w:rsid w:val="00A61E74"/>
    <w:rsid w:val="00A70673"/>
    <w:rsid w:val="00A91437"/>
    <w:rsid w:val="00AA161D"/>
    <w:rsid w:val="00AA4A02"/>
    <w:rsid w:val="00AA75F9"/>
    <w:rsid w:val="00AC0DF7"/>
    <w:rsid w:val="00AF74DD"/>
    <w:rsid w:val="00B00510"/>
    <w:rsid w:val="00B0271A"/>
    <w:rsid w:val="00B02F7E"/>
    <w:rsid w:val="00B075B8"/>
    <w:rsid w:val="00B10591"/>
    <w:rsid w:val="00B370BE"/>
    <w:rsid w:val="00B67EF8"/>
    <w:rsid w:val="00B70A84"/>
    <w:rsid w:val="00B72A02"/>
    <w:rsid w:val="00B868A3"/>
    <w:rsid w:val="00B90D36"/>
    <w:rsid w:val="00B956BD"/>
    <w:rsid w:val="00BB2F28"/>
    <w:rsid w:val="00BC337A"/>
    <w:rsid w:val="00BC45D2"/>
    <w:rsid w:val="00BC6BA9"/>
    <w:rsid w:val="00BD1252"/>
    <w:rsid w:val="00BD4303"/>
    <w:rsid w:val="00BE0162"/>
    <w:rsid w:val="00BE581E"/>
    <w:rsid w:val="00BF2F68"/>
    <w:rsid w:val="00C307BC"/>
    <w:rsid w:val="00C32AF8"/>
    <w:rsid w:val="00C32D82"/>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1CE0"/>
    <w:rsid w:val="00D7151F"/>
    <w:rsid w:val="00D9202C"/>
    <w:rsid w:val="00D947D4"/>
    <w:rsid w:val="00D96928"/>
    <w:rsid w:val="00DB6CDE"/>
    <w:rsid w:val="00DB7A58"/>
    <w:rsid w:val="00DC3729"/>
    <w:rsid w:val="00DE6626"/>
    <w:rsid w:val="00E04074"/>
    <w:rsid w:val="00E11B0C"/>
    <w:rsid w:val="00E13667"/>
    <w:rsid w:val="00E15923"/>
    <w:rsid w:val="00E40B44"/>
    <w:rsid w:val="00E423FE"/>
    <w:rsid w:val="00E77E5B"/>
    <w:rsid w:val="00E86048"/>
    <w:rsid w:val="00E9358B"/>
    <w:rsid w:val="00E976E5"/>
    <w:rsid w:val="00EB476E"/>
    <w:rsid w:val="00EB6A68"/>
    <w:rsid w:val="00EC4E4E"/>
    <w:rsid w:val="00ED1600"/>
    <w:rsid w:val="00ED5F43"/>
    <w:rsid w:val="00EE7393"/>
    <w:rsid w:val="00F023F4"/>
    <w:rsid w:val="00F0638B"/>
    <w:rsid w:val="00F10E31"/>
    <w:rsid w:val="00F220E7"/>
    <w:rsid w:val="00F253CB"/>
    <w:rsid w:val="00F27859"/>
    <w:rsid w:val="00F30409"/>
    <w:rsid w:val="00F35855"/>
    <w:rsid w:val="00F4075D"/>
    <w:rsid w:val="00F510D6"/>
    <w:rsid w:val="00F56626"/>
    <w:rsid w:val="00F62D66"/>
    <w:rsid w:val="00F67493"/>
    <w:rsid w:val="00F73929"/>
    <w:rsid w:val="00F762C9"/>
    <w:rsid w:val="00F82668"/>
    <w:rsid w:val="00F85FCC"/>
    <w:rsid w:val="00F9533E"/>
    <w:rsid w:val="00FA23D6"/>
    <w:rsid w:val="00FA409C"/>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 w:type="character" w:styleId="CommentReference">
    <w:name w:val="annotation reference"/>
    <w:basedOn w:val="DefaultParagraphFont"/>
    <w:uiPriority w:val="99"/>
    <w:semiHidden/>
    <w:unhideWhenUsed/>
    <w:rsid w:val="000B20DE"/>
    <w:rPr>
      <w:sz w:val="16"/>
      <w:szCs w:val="16"/>
    </w:rPr>
  </w:style>
  <w:style w:type="paragraph" w:styleId="CommentText">
    <w:name w:val="annotation text"/>
    <w:basedOn w:val="Normal"/>
    <w:link w:val="CommentTextChar"/>
    <w:uiPriority w:val="99"/>
    <w:semiHidden/>
    <w:unhideWhenUsed/>
    <w:rsid w:val="000B20DE"/>
    <w:pPr>
      <w:spacing w:line="240" w:lineRule="auto"/>
    </w:pPr>
    <w:rPr>
      <w:sz w:val="20"/>
      <w:szCs w:val="20"/>
    </w:rPr>
  </w:style>
  <w:style w:type="character" w:customStyle="1" w:styleId="CommentTextChar">
    <w:name w:val="Comment Text Char"/>
    <w:basedOn w:val="DefaultParagraphFont"/>
    <w:link w:val="CommentText"/>
    <w:uiPriority w:val="99"/>
    <w:semiHidden/>
    <w:rsid w:val="000B20DE"/>
    <w:rPr>
      <w:sz w:val="20"/>
      <w:szCs w:val="20"/>
    </w:rPr>
  </w:style>
  <w:style w:type="paragraph" w:styleId="CommentSubject">
    <w:name w:val="annotation subject"/>
    <w:basedOn w:val="CommentText"/>
    <w:next w:val="CommentText"/>
    <w:link w:val="CommentSubjectChar"/>
    <w:uiPriority w:val="99"/>
    <w:semiHidden/>
    <w:unhideWhenUsed/>
    <w:rsid w:val="000B20DE"/>
    <w:rPr>
      <w:b/>
      <w:bCs/>
    </w:rPr>
  </w:style>
  <w:style w:type="character" w:customStyle="1" w:styleId="CommentSubjectChar">
    <w:name w:val="Comment Subject Char"/>
    <w:basedOn w:val="CommentTextChar"/>
    <w:link w:val="CommentSubject"/>
    <w:uiPriority w:val="99"/>
    <w:semiHidden/>
    <w:rsid w:val="000B20DE"/>
    <w:rPr>
      <w:b/>
      <w:bCs/>
      <w:sz w:val="20"/>
      <w:szCs w:val="20"/>
    </w:rPr>
  </w:style>
  <w:style w:type="paragraph" w:styleId="Revision">
    <w:name w:val="Revision"/>
    <w:hidden/>
    <w:uiPriority w:val="99"/>
    <w:semiHidden/>
    <w:rsid w:val="00330A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1.xml"/><Relationship Id="rId4"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03:28:42.586"/>
    </inkml:context>
    <inkml:brush xml:id="br0">
      <inkml:brushProperty name="width" value="0.05" units="cm"/>
      <inkml:brushProperty name="height" value="0.0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D0BC1-822F-554A-8770-A4CAD8A3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C:\Users\agreen4.UIUC\Dropbox\UP473 S13\UP473 Template.dotx</Template>
  <TotalTime>1</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Harrison, Gretchen Elizabeth</cp:lastModifiedBy>
  <cp:revision>2</cp:revision>
  <cp:lastPrinted>2019-01-14T21:46:00Z</cp:lastPrinted>
  <dcterms:created xsi:type="dcterms:W3CDTF">2021-02-20T04:04:00Z</dcterms:created>
  <dcterms:modified xsi:type="dcterms:W3CDTF">2021-02-20T04:04:00Z</dcterms:modified>
</cp:coreProperties>
</file>